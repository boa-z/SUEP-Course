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458CD" w:rsidRDefault="003458CD">
      <w:pPr>
        <w:jc w:val="center"/>
        <w:rPr>
          <w:b/>
          <w:bCs/>
          <w:sz w:val="44"/>
        </w:rPr>
      </w:pPr>
    </w:p>
    <w:p w:rsidR="003458CD" w:rsidRDefault="003458CD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上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海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电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力</w:t>
      </w:r>
      <w:r>
        <w:rPr>
          <w:rFonts w:hint="eastAsia"/>
          <w:b/>
          <w:bCs/>
          <w:sz w:val="48"/>
          <w:szCs w:val="48"/>
        </w:rPr>
        <w:t xml:space="preserve"> </w:t>
      </w:r>
      <w:r w:rsidR="00F03475">
        <w:rPr>
          <w:rFonts w:hint="eastAsia"/>
          <w:b/>
          <w:bCs/>
          <w:sz w:val="48"/>
          <w:szCs w:val="48"/>
        </w:rPr>
        <w:t>大</w:t>
      </w:r>
      <w:r w:rsidR="00F03475">
        <w:rPr>
          <w:rFonts w:hint="eastAsia"/>
          <w:b/>
          <w:bCs/>
          <w:sz w:val="48"/>
          <w:szCs w:val="48"/>
        </w:rPr>
        <w:t xml:space="preserve"> </w:t>
      </w:r>
      <w:r w:rsidR="00F03475">
        <w:rPr>
          <w:rFonts w:hint="eastAsia"/>
          <w:b/>
          <w:bCs/>
          <w:sz w:val="48"/>
          <w:szCs w:val="48"/>
        </w:rPr>
        <w:t>学</w:t>
      </w:r>
    </w:p>
    <w:p w:rsidR="003458CD" w:rsidRDefault="003458CD">
      <w:pPr>
        <w:jc w:val="center"/>
        <w:rPr>
          <w:b/>
          <w:bCs/>
          <w:sz w:val="48"/>
          <w:szCs w:val="48"/>
        </w:rPr>
      </w:pPr>
    </w:p>
    <w:p w:rsidR="003458CD" w:rsidRDefault="00C17AB6" w:rsidP="00B742A1">
      <w:pPr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 w:rsidR="004D0D3D">
        <w:rPr>
          <w:rFonts w:hint="eastAsia"/>
          <w:sz w:val="36"/>
          <w:szCs w:val="36"/>
        </w:rPr>
        <w:t>数字集成电路设计与分析</w:t>
      </w:r>
      <w:r>
        <w:rPr>
          <w:rFonts w:hint="eastAsia"/>
          <w:sz w:val="36"/>
          <w:szCs w:val="36"/>
        </w:rPr>
        <w:t>》</w:t>
      </w:r>
      <w:r w:rsidR="00B742A1">
        <w:rPr>
          <w:rFonts w:hint="eastAsia"/>
          <w:sz w:val="36"/>
          <w:szCs w:val="36"/>
        </w:rPr>
        <w:t>实验报告</w:t>
      </w:r>
    </w:p>
    <w:p w:rsidR="003458CD" w:rsidRDefault="003458CD"/>
    <w:p w:rsidR="003458CD" w:rsidRDefault="00ED77F2">
      <w:pPr>
        <w:jc w:val="center"/>
      </w:pPr>
      <w:r w:rsidRPr="00E420B6">
        <w:rPr>
          <w:noProof/>
        </w:rPr>
        <w:drawing>
          <wp:inline distT="0" distB="0" distL="0" distR="0">
            <wp:extent cx="2098040" cy="209804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8CD" w:rsidRDefault="003458CD"/>
    <w:p w:rsidR="003458CD" w:rsidRDefault="003458CD"/>
    <w:p w:rsidR="003458CD" w:rsidRDefault="003458CD"/>
    <w:p w:rsidR="003458CD" w:rsidRDefault="003458CD"/>
    <w:p w:rsidR="003458CD" w:rsidRDefault="003458CD"/>
    <w:p w:rsidR="003458CD" w:rsidRDefault="00B742A1" w:rsidP="005B1E95">
      <w:pPr>
        <w:spacing w:line="360" w:lineRule="auto"/>
        <w:ind w:firstLineChars="239" w:firstLine="780"/>
        <w:rPr>
          <w:b/>
          <w:bCs/>
          <w:sz w:val="32"/>
          <w:u w:val="single"/>
        </w:rPr>
      </w:pPr>
      <w:r>
        <w:rPr>
          <w:rFonts w:eastAsia="KaiTi_GB2312" w:hint="eastAsia"/>
          <w:b/>
          <w:bCs/>
          <w:sz w:val="32"/>
        </w:rPr>
        <w:t>实验题目：</w:t>
      </w:r>
      <w:r w:rsidR="003458CD">
        <w:rPr>
          <w:rFonts w:eastAsia="KaiTi_GB2312" w:hint="eastAsia"/>
          <w:b/>
          <w:bCs/>
          <w:sz w:val="32"/>
        </w:rPr>
        <w:t xml:space="preserve">  </w:t>
      </w:r>
      <w:r w:rsidR="003458CD">
        <w:rPr>
          <w:rFonts w:hint="eastAsia"/>
          <w:bCs/>
          <w:sz w:val="32"/>
          <w:u w:val="single"/>
        </w:rPr>
        <w:t xml:space="preserve">  </w:t>
      </w:r>
      <w:r w:rsidR="00A57D69" w:rsidRPr="00A57D69">
        <w:rPr>
          <w:rFonts w:eastAsia="KaiTi_GB2312" w:hint="eastAsia"/>
          <w:sz w:val="30"/>
          <w:u w:val="single"/>
        </w:rPr>
        <w:t>实验二</w:t>
      </w:r>
      <w:r w:rsidR="00A57D69" w:rsidRPr="00A57D69">
        <w:rPr>
          <w:rFonts w:eastAsia="KaiTi_GB2312" w:hint="eastAsia"/>
          <w:sz w:val="30"/>
          <w:u w:val="single"/>
        </w:rPr>
        <w:t xml:space="preserve"> </w:t>
      </w:r>
      <w:r w:rsidR="00A57D69" w:rsidRPr="00A57D69">
        <w:rPr>
          <w:rFonts w:eastAsia="KaiTi_GB2312" w:hint="eastAsia"/>
          <w:sz w:val="30"/>
          <w:u w:val="single"/>
        </w:rPr>
        <w:t>实现全加器功能代码、测试代码</w:t>
      </w:r>
      <w:r w:rsidR="00453E6A" w:rsidRPr="00A57D69">
        <w:rPr>
          <w:rFonts w:eastAsia="KaiTi_GB2312" w:hint="eastAsia"/>
          <w:sz w:val="30"/>
          <w:u w:val="single"/>
        </w:rPr>
        <w:t xml:space="preserve"> </w:t>
      </w:r>
    </w:p>
    <w:p w:rsidR="003458CD" w:rsidRDefault="003458CD" w:rsidP="00453E6A">
      <w:pPr>
        <w:spacing w:line="360" w:lineRule="auto"/>
        <w:ind w:firstLineChars="239" w:firstLine="574"/>
        <w:rPr>
          <w:rFonts w:eastAsia="KaiTi_GB2312"/>
          <w:sz w:val="30"/>
          <w:u w:val="single"/>
        </w:rPr>
      </w:pPr>
      <w:r>
        <w:rPr>
          <w:rFonts w:ascii="SimSun" w:hint="eastAsia"/>
        </w:rPr>
        <w:t xml:space="preserve">  </w:t>
      </w:r>
      <w:r w:rsidR="00453E6A">
        <w:rPr>
          <w:rFonts w:eastAsia="KaiTi_GB2312" w:hint="eastAsia"/>
          <w:b/>
          <w:bCs/>
          <w:sz w:val="32"/>
        </w:rPr>
        <w:t>专</w:t>
      </w:r>
      <w:r w:rsidR="00B742A1">
        <w:rPr>
          <w:rFonts w:eastAsia="KaiTi_GB2312" w:hint="eastAsia"/>
          <w:b/>
          <w:bCs/>
          <w:sz w:val="32"/>
        </w:rPr>
        <w:t xml:space="preserve">    </w:t>
      </w:r>
      <w:r w:rsidR="00453E6A">
        <w:rPr>
          <w:rFonts w:eastAsia="KaiTi_GB2312" w:hint="eastAsia"/>
          <w:b/>
          <w:bCs/>
          <w:sz w:val="32"/>
        </w:rPr>
        <w:t>业</w:t>
      </w:r>
      <w:r w:rsidR="00B742A1">
        <w:rPr>
          <w:rFonts w:eastAsia="KaiTi_GB2312" w:hint="eastAsia"/>
          <w:b/>
          <w:bCs/>
          <w:sz w:val="32"/>
        </w:rPr>
        <w:t>：</w:t>
      </w:r>
      <w:r w:rsidR="00B742A1">
        <w:rPr>
          <w:rFonts w:eastAsia="KaiTi_GB2312" w:hint="eastAsia"/>
          <w:b/>
          <w:bCs/>
          <w:sz w:val="32"/>
        </w:rPr>
        <w:t xml:space="preserve">  </w:t>
      </w:r>
      <w:r w:rsidR="00850314">
        <w:rPr>
          <w:rFonts w:eastAsia="KaiTi_GB2312" w:hint="eastAsia"/>
          <w:b/>
          <w:bCs/>
          <w:sz w:val="32"/>
          <w:u w:val="single"/>
        </w:rPr>
        <w:t xml:space="preserve"> </w:t>
      </w:r>
      <w:r w:rsidR="009F7A83">
        <w:rPr>
          <w:rFonts w:eastAsia="KaiTi_GB2312" w:hint="eastAsia"/>
          <w:sz w:val="30"/>
          <w:u w:val="single"/>
        </w:rPr>
        <w:t xml:space="preserve">         </w:t>
      </w:r>
    </w:p>
    <w:p w:rsidR="00453E6A" w:rsidRDefault="003458CD" w:rsidP="005B1E95">
      <w:pPr>
        <w:spacing w:line="360" w:lineRule="auto"/>
        <w:ind w:firstLineChars="239" w:firstLine="780"/>
        <w:rPr>
          <w:rFonts w:eastAsia="KaiTi_GB2312"/>
          <w:sz w:val="30"/>
          <w:u w:val="single"/>
        </w:rPr>
      </w:pPr>
      <w:r>
        <w:rPr>
          <w:rFonts w:eastAsia="KaiTi_GB2312" w:hint="eastAsia"/>
          <w:b/>
          <w:bCs/>
          <w:sz w:val="32"/>
        </w:rPr>
        <w:t>班</w:t>
      </w:r>
      <w:r w:rsidR="00B742A1">
        <w:rPr>
          <w:rFonts w:eastAsia="KaiTi_GB2312" w:hint="eastAsia"/>
          <w:b/>
          <w:bCs/>
          <w:sz w:val="32"/>
        </w:rPr>
        <w:t xml:space="preserve">     </w:t>
      </w:r>
      <w:r>
        <w:rPr>
          <w:rFonts w:eastAsia="KaiTi_GB2312" w:hint="eastAsia"/>
          <w:b/>
          <w:bCs/>
          <w:sz w:val="32"/>
        </w:rPr>
        <w:t>级</w:t>
      </w:r>
      <w:r>
        <w:rPr>
          <w:rFonts w:eastAsia="KaiTi_GB2312" w:hint="eastAsia"/>
          <w:b/>
          <w:bCs/>
          <w:sz w:val="30"/>
        </w:rPr>
        <w:t xml:space="preserve">   </w:t>
      </w:r>
      <w:r>
        <w:rPr>
          <w:rFonts w:eastAsia="KaiTi_GB2312" w:hint="eastAsia"/>
          <w:sz w:val="30"/>
          <w:u w:val="single"/>
        </w:rPr>
        <w:t xml:space="preserve">  </w:t>
      </w:r>
      <w:r w:rsidR="00850314">
        <w:rPr>
          <w:rFonts w:eastAsia="KaiTi_GB2312" w:hint="eastAsia"/>
          <w:sz w:val="30"/>
          <w:u w:val="single"/>
        </w:rPr>
        <w:t xml:space="preserve">  </w:t>
      </w:r>
      <w:r w:rsidR="00453E6A">
        <w:rPr>
          <w:rFonts w:eastAsia="KaiTi_GB2312" w:hint="eastAsia"/>
          <w:b/>
          <w:bCs/>
          <w:sz w:val="32"/>
        </w:rPr>
        <w:t>学号</w:t>
      </w:r>
      <w:r w:rsidR="00850314">
        <w:rPr>
          <w:rFonts w:eastAsia="KaiTi_GB2312" w:hint="eastAsia"/>
          <w:b/>
          <w:bCs/>
          <w:sz w:val="32"/>
        </w:rPr>
        <w:t xml:space="preserve"> </w:t>
      </w:r>
      <w:r w:rsidR="00453E6A">
        <w:rPr>
          <w:rFonts w:eastAsia="KaiTi_GB2312" w:hint="eastAsia"/>
          <w:sz w:val="30"/>
          <w:u w:val="single"/>
        </w:rPr>
        <w:t xml:space="preserve">  </w:t>
      </w:r>
      <w:r w:rsidR="00B742A1">
        <w:rPr>
          <w:rFonts w:eastAsia="KaiTi_GB2312" w:hint="eastAsia"/>
          <w:sz w:val="30"/>
          <w:u w:val="single"/>
        </w:rPr>
        <w:t xml:space="preserve">    </w:t>
      </w:r>
      <w:r w:rsidR="00453E6A">
        <w:rPr>
          <w:rFonts w:eastAsia="KaiTi_GB2312" w:hint="eastAsia"/>
          <w:sz w:val="30"/>
          <w:u w:val="single"/>
        </w:rPr>
        <w:t xml:space="preserve"> </w:t>
      </w:r>
      <w:r w:rsidR="00850314">
        <w:rPr>
          <w:rFonts w:eastAsia="KaiTi_GB2312" w:hint="eastAsia"/>
          <w:sz w:val="30"/>
          <w:u w:val="single"/>
        </w:rPr>
        <w:t xml:space="preserve"> </w:t>
      </w:r>
    </w:p>
    <w:p w:rsidR="003458CD" w:rsidRDefault="00453E6A" w:rsidP="005B1E95">
      <w:pPr>
        <w:spacing w:line="360" w:lineRule="auto"/>
        <w:ind w:firstLineChars="239" w:firstLine="780"/>
        <w:rPr>
          <w:rFonts w:eastAsia="KaiTi_GB2312"/>
          <w:sz w:val="30"/>
          <w:u w:val="single"/>
        </w:rPr>
      </w:pPr>
      <w:r>
        <w:rPr>
          <w:rFonts w:eastAsia="KaiTi_GB2312" w:hint="eastAsia"/>
          <w:b/>
          <w:bCs/>
          <w:sz w:val="32"/>
        </w:rPr>
        <w:t>姓</w:t>
      </w:r>
      <w:r w:rsidR="00B742A1">
        <w:rPr>
          <w:rFonts w:eastAsia="KaiTi_GB2312" w:hint="eastAsia"/>
          <w:b/>
          <w:bCs/>
          <w:sz w:val="32"/>
        </w:rPr>
        <w:t xml:space="preserve">    </w:t>
      </w:r>
      <w:r>
        <w:rPr>
          <w:rFonts w:eastAsia="KaiTi_GB2312" w:hint="eastAsia"/>
          <w:b/>
          <w:bCs/>
          <w:sz w:val="32"/>
        </w:rPr>
        <w:t>名</w:t>
      </w:r>
      <w:r w:rsidR="003458CD">
        <w:rPr>
          <w:rFonts w:eastAsia="KaiTi_GB2312" w:hint="eastAsia"/>
          <w:b/>
          <w:bCs/>
          <w:sz w:val="32"/>
        </w:rPr>
        <w:t xml:space="preserve">  </w:t>
      </w:r>
      <w:r w:rsidR="003458CD">
        <w:rPr>
          <w:rFonts w:eastAsia="KaiTi_GB2312" w:hint="eastAsia"/>
          <w:sz w:val="30"/>
          <w:u w:val="single"/>
        </w:rPr>
        <w:t xml:space="preserve">  </w:t>
      </w:r>
      <w:r w:rsidR="00032E5E">
        <w:rPr>
          <w:rFonts w:eastAsia="KaiTi_GB2312"/>
          <w:sz w:val="30"/>
          <w:u w:val="single"/>
        </w:rPr>
        <w:t xml:space="preserve">  </w:t>
      </w:r>
      <w:r w:rsidR="009F7A83">
        <w:rPr>
          <w:rFonts w:eastAsia="KaiTi_GB2312" w:hint="eastAsia"/>
          <w:sz w:val="30"/>
          <w:u w:val="single"/>
        </w:rPr>
        <w:t xml:space="preserve">    </w:t>
      </w:r>
      <w:r>
        <w:rPr>
          <w:rFonts w:eastAsia="KaiTi_GB2312" w:hint="eastAsia"/>
          <w:sz w:val="30"/>
          <w:u w:val="single"/>
        </w:rPr>
        <w:t xml:space="preserve">                </w:t>
      </w:r>
      <w:r w:rsidR="003458CD">
        <w:rPr>
          <w:rFonts w:eastAsia="KaiTi_GB2312" w:hint="eastAsia"/>
          <w:sz w:val="30"/>
          <w:u w:val="single"/>
        </w:rPr>
        <w:t xml:space="preserve">   </w:t>
      </w:r>
      <w:r w:rsidR="00850314">
        <w:rPr>
          <w:rFonts w:eastAsia="KaiTi_GB2312" w:hint="eastAsia"/>
          <w:sz w:val="30"/>
          <w:u w:val="single"/>
        </w:rPr>
        <w:t xml:space="preserve"> </w:t>
      </w:r>
    </w:p>
    <w:p w:rsidR="003458CD" w:rsidRDefault="003458CD" w:rsidP="005B1E95">
      <w:pPr>
        <w:spacing w:line="360" w:lineRule="auto"/>
        <w:ind w:firstLineChars="239" w:firstLine="780"/>
      </w:pPr>
      <w:r>
        <w:rPr>
          <w:rFonts w:eastAsia="KaiTi_GB2312" w:hint="eastAsia"/>
          <w:b/>
          <w:bCs/>
          <w:sz w:val="32"/>
        </w:rPr>
        <w:t>时</w:t>
      </w:r>
      <w:r w:rsidR="00B742A1">
        <w:rPr>
          <w:rFonts w:eastAsia="KaiTi_GB2312" w:hint="eastAsia"/>
          <w:b/>
          <w:bCs/>
          <w:sz w:val="32"/>
        </w:rPr>
        <w:t xml:space="preserve">     </w:t>
      </w:r>
      <w:r>
        <w:rPr>
          <w:rFonts w:eastAsia="KaiTi_GB2312" w:hint="eastAsia"/>
          <w:b/>
          <w:bCs/>
          <w:sz w:val="32"/>
        </w:rPr>
        <w:t>间</w:t>
      </w:r>
      <w:r>
        <w:rPr>
          <w:rFonts w:eastAsia="KaiTi_GB2312" w:hint="eastAsia"/>
          <w:b/>
          <w:bCs/>
          <w:sz w:val="30"/>
        </w:rPr>
        <w:t xml:space="preserve">   </w:t>
      </w:r>
      <w:r>
        <w:rPr>
          <w:rFonts w:eastAsia="KaiTi_GB2312" w:hint="eastAsia"/>
          <w:sz w:val="30"/>
          <w:u w:val="single"/>
        </w:rPr>
        <w:t xml:space="preserve"> </w:t>
      </w:r>
      <w:r w:rsidR="009F7A83">
        <w:rPr>
          <w:rFonts w:eastAsia="KaiTi_GB2312" w:hint="eastAsia"/>
          <w:sz w:val="30"/>
          <w:u w:val="single"/>
        </w:rPr>
        <w:t xml:space="preserve"> </w:t>
      </w:r>
      <w:r w:rsidR="00794F83">
        <w:rPr>
          <w:rFonts w:eastAsia="KaiTi_GB2312"/>
          <w:sz w:val="30"/>
          <w:u w:val="single"/>
        </w:rPr>
        <w:t>2023-09-2</w:t>
      </w:r>
      <w:r w:rsidR="00254169">
        <w:rPr>
          <w:rFonts w:eastAsia="KaiTi_GB2312"/>
          <w:sz w:val="30"/>
          <w:u w:val="single"/>
        </w:rPr>
        <w:t>8</w:t>
      </w:r>
      <w:r w:rsidR="009F7A83">
        <w:rPr>
          <w:rFonts w:eastAsia="KaiTi_GB2312" w:hint="eastAsia"/>
          <w:sz w:val="30"/>
          <w:u w:val="single"/>
        </w:rPr>
        <w:t xml:space="preserve">             </w:t>
      </w:r>
      <w:r w:rsidR="00453E6A">
        <w:rPr>
          <w:rFonts w:eastAsia="KaiTi_GB2312" w:hint="eastAsia"/>
          <w:sz w:val="30"/>
          <w:u w:val="single"/>
        </w:rPr>
        <w:t xml:space="preserve">  </w:t>
      </w:r>
      <w:r w:rsidR="009F7A83">
        <w:rPr>
          <w:rFonts w:eastAsia="KaiTi_GB2312" w:hint="eastAsia"/>
          <w:sz w:val="30"/>
          <w:u w:val="single"/>
        </w:rPr>
        <w:t xml:space="preserve"> </w:t>
      </w:r>
      <w:r w:rsidR="00453E6A">
        <w:rPr>
          <w:rFonts w:eastAsia="KaiTi_GB2312" w:hint="eastAsia"/>
          <w:sz w:val="30"/>
          <w:u w:val="single"/>
        </w:rPr>
        <w:t xml:space="preserve"> </w:t>
      </w:r>
      <w:r>
        <w:rPr>
          <w:rFonts w:eastAsia="KaiTi_GB2312" w:hint="eastAsia"/>
          <w:sz w:val="30"/>
          <w:u w:val="single"/>
        </w:rPr>
        <w:t xml:space="preserve">    </w:t>
      </w:r>
      <w:r w:rsidR="00850314">
        <w:rPr>
          <w:rFonts w:eastAsia="KaiTi_GB2312" w:hint="eastAsia"/>
          <w:sz w:val="30"/>
          <w:u w:val="single"/>
        </w:rPr>
        <w:t xml:space="preserve"> </w:t>
      </w:r>
    </w:p>
    <w:p w:rsidR="003458CD" w:rsidRDefault="003458CD"/>
    <w:p w:rsidR="00B742A1" w:rsidRDefault="00B742A1"/>
    <w:p w:rsidR="00B742A1" w:rsidRDefault="00B742A1"/>
    <w:p w:rsidR="00B742A1" w:rsidRDefault="00B742A1"/>
    <w:p w:rsidR="00B742A1" w:rsidRPr="00B742A1" w:rsidRDefault="00B742A1"/>
    <w:p w:rsidR="003458CD" w:rsidRPr="0097799B" w:rsidRDefault="00B742A1" w:rsidP="0097799B">
      <w:pPr>
        <w:numPr>
          <w:ilvl w:val="0"/>
          <w:numId w:val="1"/>
        </w:numPr>
        <w:spacing w:line="360" w:lineRule="auto"/>
        <w:rPr>
          <w:rFonts w:ascii="SimHei" w:eastAsia="SimHei" w:hAnsi="SimHei"/>
          <w:bCs/>
          <w:sz w:val="30"/>
          <w:szCs w:val="30"/>
        </w:rPr>
      </w:pPr>
      <w:r>
        <w:rPr>
          <w:rFonts w:ascii="SimHei" w:eastAsia="SimHei" w:hAnsi="SimHei" w:hint="eastAsia"/>
          <w:bCs/>
          <w:sz w:val="30"/>
          <w:szCs w:val="30"/>
        </w:rPr>
        <w:lastRenderedPageBreak/>
        <w:t>实验</w:t>
      </w:r>
      <w:r w:rsidR="003458CD" w:rsidRPr="0097799B">
        <w:rPr>
          <w:rFonts w:ascii="SimHei" w:eastAsia="SimHei" w:hAnsi="SimHei" w:hint="eastAsia"/>
          <w:bCs/>
          <w:sz w:val="30"/>
          <w:szCs w:val="30"/>
        </w:rPr>
        <w:t>目的</w:t>
      </w:r>
    </w:p>
    <w:p w:rsidR="000378E5" w:rsidRPr="000378E5" w:rsidRDefault="000378E5" w:rsidP="000378E5">
      <w:pPr>
        <w:spacing w:line="360" w:lineRule="auto"/>
        <w:rPr>
          <w:rFonts w:ascii="SimSun" w:eastAsia="SimSun" w:hAnsi="SimSun"/>
        </w:rPr>
      </w:pPr>
      <w:r w:rsidRPr="000378E5">
        <w:rPr>
          <w:rFonts w:ascii="SimSun" w:eastAsia="SimSun" w:hAnsi="SimSun" w:hint="eastAsia"/>
        </w:rPr>
        <w:t>2、完成二选一功能块的行为和结构描述，以及测试程序的编写</w:t>
      </w:r>
    </w:p>
    <w:p w:rsidR="003458CD" w:rsidRPr="0097799B" w:rsidRDefault="000378E5" w:rsidP="000378E5">
      <w:pPr>
        <w:spacing w:line="360" w:lineRule="auto"/>
        <w:rPr>
          <w:rFonts w:ascii="SimSun" w:eastAsia="SimSun" w:hAnsi="SimSun"/>
        </w:rPr>
      </w:pPr>
      <w:r w:rsidRPr="000378E5">
        <w:rPr>
          <w:rFonts w:ascii="SimSun" w:eastAsia="SimSun" w:hAnsi="SimSun" w:hint="eastAsia"/>
        </w:rPr>
        <w:t>3、熟练掌握VI编辑器，并用VCS调试验证设计程序的正确性</w:t>
      </w:r>
    </w:p>
    <w:p w:rsidR="003458CD" w:rsidRDefault="00B742A1" w:rsidP="0097799B">
      <w:pPr>
        <w:numPr>
          <w:ilvl w:val="0"/>
          <w:numId w:val="1"/>
        </w:numPr>
        <w:spacing w:line="360" w:lineRule="auto"/>
        <w:rPr>
          <w:rFonts w:ascii="SimHei" w:eastAsia="SimHei" w:hAnsi="SimHei"/>
          <w:bCs/>
          <w:sz w:val="30"/>
          <w:szCs w:val="30"/>
        </w:rPr>
      </w:pPr>
      <w:r>
        <w:rPr>
          <w:rFonts w:ascii="SimHei" w:eastAsia="SimHei" w:hAnsi="SimHei" w:hint="eastAsia"/>
          <w:bCs/>
          <w:sz w:val="30"/>
          <w:szCs w:val="30"/>
        </w:rPr>
        <w:t>实验</w:t>
      </w:r>
      <w:r w:rsidR="00453E6A" w:rsidRPr="0097799B">
        <w:rPr>
          <w:rFonts w:ascii="SimHei" w:eastAsia="SimHei" w:hAnsi="SimHei" w:hint="eastAsia"/>
          <w:bCs/>
          <w:sz w:val="30"/>
          <w:szCs w:val="30"/>
        </w:rPr>
        <w:t>任</w:t>
      </w:r>
      <w:r w:rsidR="003458CD" w:rsidRPr="0097799B">
        <w:rPr>
          <w:rFonts w:ascii="SimHei" w:eastAsia="SimHei" w:hAnsi="SimHei" w:hint="eastAsia"/>
          <w:bCs/>
          <w:sz w:val="30"/>
          <w:szCs w:val="30"/>
        </w:rPr>
        <w:t>务及要求</w:t>
      </w:r>
    </w:p>
    <w:p w:rsidR="00BA56B6" w:rsidRPr="000378E5" w:rsidRDefault="000378E5" w:rsidP="00BA56B6">
      <w:pPr>
        <w:spacing w:line="360" w:lineRule="auto"/>
        <w:rPr>
          <w:rFonts w:ascii="SimSun" w:eastAsia="SimSun" w:hAnsi="SimSun"/>
        </w:rPr>
      </w:pPr>
      <w:r w:rsidRPr="000378E5">
        <w:rPr>
          <w:rFonts w:ascii="SimSun" w:eastAsia="SimSun" w:hAnsi="SimSun" w:hint="eastAsia"/>
        </w:rPr>
        <w:t>用VI编辑器完成二选一的源程序、测试程序的编写，并用VCS仿真验证设计的正确性</w:t>
      </w:r>
    </w:p>
    <w:p w:rsidR="003458CD" w:rsidRDefault="00B742A1" w:rsidP="0097799B">
      <w:pPr>
        <w:numPr>
          <w:ilvl w:val="0"/>
          <w:numId w:val="1"/>
        </w:numPr>
        <w:spacing w:line="360" w:lineRule="auto"/>
        <w:rPr>
          <w:rFonts w:ascii="SimHei" w:eastAsia="SimHei" w:hAnsi="SimHei"/>
          <w:bCs/>
          <w:sz w:val="30"/>
          <w:szCs w:val="30"/>
        </w:rPr>
      </w:pPr>
      <w:r>
        <w:rPr>
          <w:rFonts w:ascii="SimHei" w:eastAsia="SimHei" w:hAnsi="SimHei" w:hint="eastAsia"/>
          <w:bCs/>
          <w:sz w:val="30"/>
          <w:szCs w:val="30"/>
        </w:rPr>
        <w:t>实验内容及步骤</w:t>
      </w:r>
    </w:p>
    <w:p w:rsidR="000378E5" w:rsidRDefault="000378E5" w:rsidP="000378E5">
      <w:pPr>
        <w:spacing w:line="360" w:lineRule="auto"/>
        <w:rPr>
          <w:rFonts w:ascii="SimSun" w:eastAsia="SimSun" w:hAnsi="SimSun"/>
        </w:rPr>
      </w:pPr>
      <w:r w:rsidRPr="000378E5">
        <w:rPr>
          <w:rFonts w:ascii="SimSun" w:eastAsia="SimSun" w:hAnsi="SimSun" w:hint="eastAsia"/>
        </w:rPr>
        <w:t>1、实验的源代码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569CD6"/>
          <w:kern w:val="0"/>
          <w:lang w:val="en-CN"/>
        </w:rPr>
        <w:t>module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full_adder (       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module head: verillog-2001 format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input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wire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a_in,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input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wire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b_in,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input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wire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c_in,   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carry in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output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wire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sum_out,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output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wire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c_out   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carry out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>);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method 1 Gate Level describe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方法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1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assign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sum_out = a_in ^ b_in ^ c_in;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得到</w:t>
      </w:r>
      <w:r w:rsidRPr="00895411">
        <w:rPr>
          <w:rFonts w:ascii="Microsoft YaHei" w:eastAsia="Microsoft YaHei" w:hAnsi="Microsoft YaHei" w:cs="Microsoft YaHei"/>
          <w:color w:val="6A9955"/>
          <w:kern w:val="0"/>
          <w:lang w:val="en-CN"/>
        </w:rPr>
        <w:t>和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assign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c_out   = (a_in &amp; b_in) | (b_in &amp; c_in) | (a_in &amp; c_in);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得到进</w:t>
      </w:r>
      <w:r w:rsidRPr="00895411">
        <w:rPr>
          <w:rFonts w:ascii="Microsoft YaHei" w:eastAsia="Microsoft YaHei" w:hAnsi="Microsoft YaHei" w:cs="Microsoft YaHei"/>
          <w:color w:val="6A9955"/>
          <w:kern w:val="0"/>
          <w:lang w:val="en-CN"/>
        </w:rPr>
        <w:t>位</w:t>
      </w:r>
    </w:p>
    <w:p w:rsidR="00552BC9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569CD6"/>
          <w:kern w:val="0"/>
          <w:lang w:val="en-CN"/>
        </w:rPr>
        <w:t>endmodule</w:t>
      </w:r>
    </w:p>
    <w:p w:rsidR="000378E5" w:rsidRPr="00A57D69" w:rsidRDefault="000378E5" w:rsidP="000378E5">
      <w:pPr>
        <w:spacing w:line="360" w:lineRule="auto"/>
        <w:rPr>
          <w:rFonts w:ascii="SimSun" w:eastAsia="SimSun" w:hAnsi="SimSun"/>
          <w:lang w:val="en-CN"/>
        </w:rPr>
      </w:pPr>
      <w:r w:rsidRPr="00A57D69">
        <w:rPr>
          <w:rFonts w:ascii="SimSun" w:eastAsia="SimSun" w:hAnsi="SimSun" w:hint="eastAsia"/>
          <w:lang w:val="en-CN"/>
        </w:rPr>
        <w:t>2、实验的测试代码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569CD6"/>
          <w:kern w:val="0"/>
          <w:lang w:val="en-CN"/>
        </w:rPr>
        <w:t>module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full_adder_tb;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drive the input port with the reg type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reg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ain, bin, cin; 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sample the output port with the wire type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wire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sumout, cout; 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例化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DUT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lastRenderedPageBreak/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full_adder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u_full_adder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(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task 1. how to create an instance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module head: verillog-2001 format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/*input  wire */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.a_in   (ain),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/*input  wire */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.b_in   (bin),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/*input  wire */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.c_in   (cin),   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carry in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/*output wire */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.sum_out(sumout),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/*output wire */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.c_out  (cout) 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carry out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>  );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behavior of the adder can be synthesizable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"assign" means connectivity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assign {c_out, sum_out} = a_in + b_in + c_in;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//task 2. clock and reset generator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parameter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CLK_PERIOD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reg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clk, reset_n;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reset_n : active low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initial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begin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//initial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块，时钟激励波形生</w:t>
      </w:r>
      <w:r w:rsidRPr="00895411">
        <w:rPr>
          <w:rFonts w:ascii="Microsoft YaHei" w:eastAsia="Microsoft YaHei" w:hAnsi="Microsoft YaHei" w:cs="Microsoft YaHei"/>
          <w:color w:val="6A9955"/>
          <w:kern w:val="0"/>
          <w:lang w:val="en-CN"/>
        </w:rPr>
        <w:t>成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clk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forever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begin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>      #(CLK_PERIOD/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2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) clk = ~clk;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end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end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initial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begin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//initial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块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 xml:space="preserve"> 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，复位激励波形生</w:t>
      </w:r>
      <w:r w:rsidRPr="00895411">
        <w:rPr>
          <w:rFonts w:ascii="Microsoft YaHei" w:eastAsia="Microsoft YaHei" w:hAnsi="Microsoft YaHei" w:cs="Microsoft YaHei"/>
          <w:color w:val="6A9955"/>
          <w:kern w:val="0"/>
          <w:lang w:val="en-CN"/>
        </w:rPr>
        <w:t>成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reset_n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#100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reset_n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end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> 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//task 3. drive the stimulus and capture the response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//here is a testcase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lastRenderedPageBreak/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initial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begin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过程块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2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，顺序给其余输入激励（非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 xml:space="preserve"> clock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、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reset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）加上信号数</w:t>
      </w:r>
      <w:r w:rsidRPr="00895411">
        <w:rPr>
          <w:rFonts w:ascii="Microsoft YaHei" w:eastAsia="Microsoft YaHei" w:hAnsi="Microsoft YaHei" w:cs="Microsoft YaHei"/>
          <w:color w:val="6A9955"/>
          <w:kern w:val="0"/>
          <w:lang w:val="en-CN"/>
        </w:rPr>
        <w:t>值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#110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ain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 bin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cin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00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 ain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 bin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cin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01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 ain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 bin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cin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01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 ain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 bin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cin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10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 ain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 bin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cin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01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 ain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 bin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cin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10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 ain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 bin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cin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10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 ain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 bin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cin 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;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11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//#20  ain = 1; bin = 1;  cin = 0;  // 10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#50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$finish;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 xml:space="preserve">// here is a system task which can stop the simulation 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end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task 4. check the result    //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检查结</w:t>
      </w:r>
      <w:r w:rsidRPr="00895411">
        <w:rPr>
          <w:rFonts w:ascii="Microsoft YaHei" w:eastAsia="Microsoft YaHei" w:hAnsi="Microsoft YaHei" w:cs="Microsoft YaHei"/>
          <w:color w:val="6A9955"/>
          <w:kern w:val="0"/>
          <w:lang w:val="en-CN"/>
        </w:rPr>
        <w:t>果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always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@ (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posedge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clk)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begin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//always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过程</w:t>
      </w:r>
      <w:r w:rsidRPr="00895411">
        <w:rPr>
          <w:rFonts w:ascii="Microsoft YaHei" w:eastAsia="Microsoft YaHei" w:hAnsi="Microsoft YaHei" w:cs="Microsoft YaHei"/>
          <w:color w:val="6A9955"/>
          <w:kern w:val="0"/>
          <w:lang w:val="en-CN"/>
        </w:rPr>
        <w:t>块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if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(!reset_n)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begin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>      $display(</w:t>
      </w:r>
      <w:r w:rsidRPr="00895411">
        <w:rPr>
          <w:rFonts w:ascii="Menlo" w:eastAsia="Times New Roman" w:hAnsi="Menlo" w:cs="Menlo"/>
          <w:color w:val="CE9178"/>
          <w:kern w:val="0"/>
          <w:lang w:val="en-CN"/>
        </w:rPr>
        <w:t>"%t:%m: resetting ..."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,$time);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counter 5 clock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end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else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begin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>      $display(</w:t>
      </w:r>
      <w:r w:rsidRPr="00895411">
        <w:rPr>
          <w:rFonts w:ascii="Menlo" w:eastAsia="Times New Roman" w:hAnsi="Menlo" w:cs="Menlo"/>
          <w:color w:val="CE9178"/>
          <w:kern w:val="0"/>
          <w:lang w:val="en-CN"/>
        </w:rPr>
        <w:t>"%t:%m: resetting finish!"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, $time);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the 6th clock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end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end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initial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begin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 xml:space="preserve">//initial 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过程块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2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，顺序检查，如果结果不正确，则利用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display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系统函数打印出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ERROR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#115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if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({cout,sumout} !=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2'b00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) $display(</w:t>
      </w:r>
      <w:r w:rsidRPr="00895411">
        <w:rPr>
          <w:rFonts w:ascii="Menlo" w:eastAsia="Times New Roman" w:hAnsi="Menlo" w:cs="Menlo"/>
          <w:color w:val="CE9178"/>
          <w:kern w:val="0"/>
          <w:lang w:val="en-CN"/>
        </w:rPr>
        <w:t>"Error: {cout,sumout}=%b,ain=%b, bin=%b, cin=%b"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,{cout,sumout}, ain, bin, cin);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lastRenderedPageBreak/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if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({cout,sumout} !=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2'b01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) $display(</w:t>
      </w:r>
      <w:r w:rsidRPr="00895411">
        <w:rPr>
          <w:rFonts w:ascii="Menlo" w:eastAsia="Times New Roman" w:hAnsi="Menlo" w:cs="Menlo"/>
          <w:color w:val="CE9178"/>
          <w:kern w:val="0"/>
          <w:lang w:val="en-CN"/>
        </w:rPr>
        <w:t>"Error: {cout,sumout}=%b,ain=%b, bin=%b, cin=%b"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,{cout,sumout}, ain, bin, cin);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if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({cout,sumout} !=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2'b01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) $display(</w:t>
      </w:r>
      <w:r w:rsidRPr="00895411">
        <w:rPr>
          <w:rFonts w:ascii="Menlo" w:eastAsia="Times New Roman" w:hAnsi="Menlo" w:cs="Menlo"/>
          <w:color w:val="CE9178"/>
          <w:kern w:val="0"/>
          <w:lang w:val="en-CN"/>
        </w:rPr>
        <w:t>"Error: {cout,sumout}=%b,ain=%b, bin=%b, cin=%b"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,{cout,sumout}, ain, bin, cin);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if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({cout,sumout} !=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2'b10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) $display(</w:t>
      </w:r>
      <w:r w:rsidRPr="00895411">
        <w:rPr>
          <w:rFonts w:ascii="Menlo" w:eastAsia="Times New Roman" w:hAnsi="Menlo" w:cs="Menlo"/>
          <w:color w:val="CE9178"/>
          <w:kern w:val="0"/>
          <w:lang w:val="en-CN"/>
        </w:rPr>
        <w:t>"Error: {cout,sumout}=%b,ain=%b, bin=%b, cin=%b"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,{cout,sumout}, ain, bin, cin);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if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({cout,sumout} !=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2'b01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) $display(</w:t>
      </w:r>
      <w:r w:rsidRPr="00895411">
        <w:rPr>
          <w:rFonts w:ascii="Menlo" w:eastAsia="Times New Roman" w:hAnsi="Menlo" w:cs="Menlo"/>
          <w:color w:val="CE9178"/>
          <w:kern w:val="0"/>
          <w:lang w:val="en-CN"/>
        </w:rPr>
        <w:t>"Error: {cout,sumout}=%b,ain=%b, bin=%b, cin=%b"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,{cout,sumout}, ain, bin, cin);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if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({cout,sumout} !=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2'b10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) $display(</w:t>
      </w:r>
      <w:r w:rsidRPr="00895411">
        <w:rPr>
          <w:rFonts w:ascii="Menlo" w:eastAsia="Times New Roman" w:hAnsi="Menlo" w:cs="Menlo"/>
          <w:color w:val="CE9178"/>
          <w:kern w:val="0"/>
          <w:lang w:val="en-CN"/>
        </w:rPr>
        <w:t>"Error: {cout,sumout}=%b,ain=%b, bin=%b, cin=%b"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,{cout,sumout}, ain, bin, cin);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if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({cout,sumout} !=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2'b10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) $display(</w:t>
      </w:r>
      <w:r w:rsidRPr="00895411">
        <w:rPr>
          <w:rFonts w:ascii="Menlo" w:eastAsia="Times New Roman" w:hAnsi="Menlo" w:cs="Menlo"/>
          <w:color w:val="CE9178"/>
          <w:kern w:val="0"/>
          <w:lang w:val="en-CN"/>
        </w:rPr>
        <w:t>"Error: {cout,sumout}=%b,ain=%b, bin=%b, cin=%b"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,{cout,sumout}, ain, bin, cin);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if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({cout,sumout} !=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2'b11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) $display(</w:t>
      </w:r>
      <w:r w:rsidRPr="00895411">
        <w:rPr>
          <w:rFonts w:ascii="Menlo" w:eastAsia="Times New Roman" w:hAnsi="Menlo" w:cs="Menlo"/>
          <w:color w:val="CE9178"/>
          <w:kern w:val="0"/>
          <w:lang w:val="en-CN"/>
        </w:rPr>
        <w:t>"Error: {cout,sumout}=%b,ain=%b, bin=%b, cin=%b"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,{cout,sumout}, ain, bin, cin);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#20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if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({cout,sumout} != </w:t>
      </w:r>
      <w:r w:rsidRPr="00895411">
        <w:rPr>
          <w:rFonts w:ascii="Menlo" w:eastAsia="Times New Roman" w:hAnsi="Menlo" w:cs="Menlo"/>
          <w:color w:val="B5CEA8"/>
          <w:kern w:val="0"/>
          <w:lang w:val="en-CN"/>
        </w:rPr>
        <w:t>2'b10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) $display(</w:t>
      </w:r>
      <w:r w:rsidRPr="00895411">
        <w:rPr>
          <w:rFonts w:ascii="Menlo" w:eastAsia="Times New Roman" w:hAnsi="Menlo" w:cs="Menlo"/>
          <w:color w:val="CE9178"/>
          <w:kern w:val="0"/>
          <w:lang w:val="en-CN"/>
        </w:rPr>
        <w:t>"Error: {cout,sumout}=%b,ain=%b, bin=%b, cin=%b"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>,{cout,sumout}, ain, bin, cin);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end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task 5. dump waveform with the compile option -debug_all  //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转储波形文</w:t>
      </w:r>
      <w:r w:rsidRPr="00895411">
        <w:rPr>
          <w:rFonts w:ascii="Microsoft YaHei" w:eastAsia="Microsoft YaHei" w:hAnsi="Microsoft YaHei" w:cs="Microsoft YaHei"/>
          <w:color w:val="6A9955"/>
          <w:kern w:val="0"/>
          <w:lang w:val="en-CN"/>
        </w:rPr>
        <w:t>件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initial</w:t>
      </w: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begin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   $vcdpluson;  </w:t>
      </w:r>
      <w:r w:rsidRPr="00895411">
        <w:rPr>
          <w:rFonts w:ascii="Menlo" w:eastAsia="Times New Roman" w:hAnsi="Menlo" w:cs="Menlo"/>
          <w:color w:val="6A9955"/>
          <w:kern w:val="0"/>
          <w:lang w:val="en-CN"/>
        </w:rPr>
        <w:t>// vcdplus.vpd</w:t>
      </w:r>
      <w:r w:rsidRPr="00895411">
        <w:rPr>
          <w:rFonts w:ascii="Microsoft YaHei" w:eastAsia="Microsoft YaHei" w:hAnsi="Microsoft YaHei" w:cs="Microsoft YaHei" w:hint="eastAsia"/>
          <w:color w:val="6A9955"/>
          <w:kern w:val="0"/>
          <w:lang w:val="en-CN"/>
        </w:rPr>
        <w:t>格式的波形文</w:t>
      </w:r>
      <w:r w:rsidRPr="00895411">
        <w:rPr>
          <w:rFonts w:ascii="Microsoft YaHei" w:eastAsia="Microsoft YaHei" w:hAnsi="Microsoft YaHei" w:cs="Microsoft YaHei"/>
          <w:color w:val="6A9955"/>
          <w:kern w:val="0"/>
          <w:lang w:val="en-CN"/>
        </w:rPr>
        <w:t>件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D4D4D4"/>
          <w:kern w:val="0"/>
          <w:lang w:val="en-CN"/>
        </w:rPr>
        <w:t xml:space="preserve">  </w:t>
      </w:r>
      <w:r w:rsidRPr="00895411">
        <w:rPr>
          <w:rFonts w:ascii="Menlo" w:eastAsia="Times New Roman" w:hAnsi="Menlo" w:cs="Menlo"/>
          <w:color w:val="569CD6"/>
          <w:kern w:val="0"/>
          <w:lang w:val="en-CN"/>
        </w:rPr>
        <w:t>end</w:t>
      </w:r>
    </w:p>
    <w:p w:rsidR="00895411" w:rsidRPr="00895411" w:rsidRDefault="00895411" w:rsidP="00895411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895411">
        <w:rPr>
          <w:rFonts w:ascii="Menlo" w:eastAsia="Times New Roman" w:hAnsi="Menlo" w:cs="Menlo"/>
          <w:color w:val="569CD6"/>
          <w:kern w:val="0"/>
          <w:lang w:val="en-CN"/>
        </w:rPr>
        <w:t>endmodule</w:t>
      </w:r>
    </w:p>
    <w:p w:rsidR="00635C1C" w:rsidRPr="009D1FE8" w:rsidRDefault="00635C1C" w:rsidP="000378E5">
      <w:pPr>
        <w:spacing w:line="360" w:lineRule="auto"/>
        <w:rPr>
          <w:rFonts w:ascii="SimSun" w:eastAsia="SimSun" w:hAnsi="SimSun"/>
          <w:lang w:val="en-CN"/>
        </w:rPr>
      </w:pPr>
    </w:p>
    <w:p w:rsidR="000378E5" w:rsidRPr="009D1FE8" w:rsidRDefault="000378E5" w:rsidP="000378E5">
      <w:pPr>
        <w:spacing w:line="360" w:lineRule="auto"/>
        <w:rPr>
          <w:rFonts w:ascii="SimSun" w:eastAsia="SimSun" w:hAnsi="SimSun"/>
          <w:lang w:val="en-CN"/>
        </w:rPr>
      </w:pPr>
      <w:r w:rsidRPr="009D1FE8">
        <w:rPr>
          <w:rFonts w:ascii="SimSun" w:eastAsia="SimSun" w:hAnsi="SimSun" w:hint="eastAsia"/>
          <w:lang w:val="en-CN"/>
        </w:rPr>
        <w:t>3、VCS仿真结果</w:t>
      </w:r>
    </w:p>
    <w:p w:rsidR="00BA56B6" w:rsidRDefault="000378E5" w:rsidP="000378E5">
      <w:pPr>
        <w:spacing w:line="360" w:lineRule="auto"/>
        <w:rPr>
          <w:rFonts w:ascii="SimSun" w:eastAsia="SimSun" w:hAnsi="SimSun"/>
        </w:rPr>
      </w:pPr>
      <w:r w:rsidRPr="000378E5">
        <w:rPr>
          <w:rFonts w:ascii="SimSun" w:eastAsia="SimSun" w:hAnsi="SimSun" w:hint="eastAsia"/>
        </w:rPr>
        <w:t>（用截图的方法把VCS仿真结果拷贝下来）</w:t>
      </w:r>
    </w:p>
    <w:p w:rsidR="000378E5" w:rsidRDefault="00C93692" w:rsidP="00717BA6">
      <w:pPr>
        <w:spacing w:line="360" w:lineRule="auto"/>
        <w:jc w:val="center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lastRenderedPageBreak/>
        <w:drawing>
          <wp:inline distT="0" distB="0" distL="0" distR="0">
            <wp:extent cx="5274310" cy="2255520"/>
            <wp:effectExtent l="0" t="0" r="0" b="5080"/>
            <wp:docPr id="81926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65710" name="Picture 8192657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A6" w:rsidRDefault="00717BA6" w:rsidP="00717BA6">
      <w:pPr>
        <w:spacing w:line="360" w:lineRule="auto"/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图1</w:t>
      </w:r>
      <w:r w:rsidR="00ED7961">
        <w:rPr>
          <w:rFonts w:ascii="SimSun" w:eastAsia="SimSun" w:hAnsi="SimSun"/>
        </w:rPr>
        <w:t xml:space="preserve"> </w:t>
      </w:r>
      <w:r w:rsidR="00ED7961" w:rsidRPr="00ED7961">
        <w:rPr>
          <w:rFonts w:ascii="SimSun" w:eastAsia="SimSun" w:hAnsi="SimSun"/>
        </w:rPr>
        <w:t>./simv -l sim.log</w:t>
      </w:r>
    </w:p>
    <w:p w:rsidR="00717BA6" w:rsidRDefault="00717BA6" w:rsidP="00717BA6">
      <w:pPr>
        <w:spacing w:line="360" w:lineRule="auto"/>
        <w:jc w:val="center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 wp14:anchorId="36E4E59F" wp14:editId="0649E4C0">
            <wp:extent cx="5274310" cy="2904490"/>
            <wp:effectExtent l="0" t="0" r="0" b="3810"/>
            <wp:docPr id="1067152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52097" name="Picture 10671520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A6" w:rsidRPr="000378E5" w:rsidRDefault="00717BA6" w:rsidP="00717BA6">
      <w:pPr>
        <w:spacing w:line="360" w:lineRule="auto"/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图2</w:t>
      </w:r>
      <w:r w:rsidR="00924A21">
        <w:rPr>
          <w:rFonts w:ascii="SimSun" w:eastAsia="SimSun" w:hAnsi="SimSun"/>
        </w:rPr>
        <w:t xml:space="preserve"> </w:t>
      </w:r>
      <w:r w:rsidR="00924A21" w:rsidRPr="00924A21">
        <w:rPr>
          <w:rFonts w:ascii="SimSun" w:eastAsia="SimSun" w:hAnsi="SimSun"/>
        </w:rPr>
        <w:t>dve -vpd vcdplus.vpd &amp;vd</w:t>
      </w:r>
    </w:p>
    <w:p w:rsidR="00FD6A9C" w:rsidRDefault="00B742A1" w:rsidP="0097799B">
      <w:pPr>
        <w:numPr>
          <w:ilvl w:val="0"/>
          <w:numId w:val="1"/>
        </w:numPr>
        <w:spacing w:line="360" w:lineRule="auto"/>
        <w:rPr>
          <w:rFonts w:ascii="SimHei" w:eastAsia="SimHei" w:hAnsi="SimHei"/>
          <w:bCs/>
          <w:sz w:val="30"/>
          <w:szCs w:val="30"/>
        </w:rPr>
      </w:pPr>
      <w:r>
        <w:rPr>
          <w:rFonts w:ascii="SimHei" w:eastAsia="SimHei" w:hAnsi="SimHei" w:hint="eastAsia"/>
          <w:bCs/>
          <w:sz w:val="30"/>
          <w:szCs w:val="30"/>
        </w:rPr>
        <w:t>实验</w:t>
      </w:r>
      <w:r w:rsidR="00FD6A9C">
        <w:rPr>
          <w:rFonts w:ascii="SimHei" w:eastAsia="SimHei" w:hAnsi="SimHei" w:hint="eastAsia"/>
          <w:bCs/>
          <w:sz w:val="30"/>
          <w:szCs w:val="30"/>
        </w:rPr>
        <w:t>总结</w:t>
      </w:r>
    </w:p>
    <w:p w:rsidR="00CD5701" w:rsidRPr="00CD5701" w:rsidRDefault="00CD5701" w:rsidP="00CD5701">
      <w:pPr>
        <w:spacing w:line="360" w:lineRule="auto"/>
        <w:rPr>
          <w:rFonts w:ascii="SimSun" w:eastAsia="SimSun" w:hAnsi="SimSun"/>
        </w:rPr>
      </w:pPr>
      <w:r w:rsidRPr="00CD5701">
        <w:rPr>
          <w:rFonts w:ascii="SimSun" w:eastAsia="SimSun" w:hAnsi="SimSun"/>
        </w:rPr>
        <w:t>vcs -debug_all full_adder.v full_adder_tb.v -l com.log</w:t>
      </w:r>
    </w:p>
    <w:p w:rsidR="00CD5701" w:rsidRPr="00CD5701" w:rsidRDefault="00CD5701" w:rsidP="00CD5701">
      <w:pPr>
        <w:spacing w:line="360" w:lineRule="auto"/>
        <w:rPr>
          <w:rFonts w:ascii="SimSun" w:eastAsia="SimSun" w:hAnsi="SimSun"/>
        </w:rPr>
      </w:pPr>
      <w:r w:rsidRPr="00CD5701">
        <w:rPr>
          <w:rFonts w:ascii="SimSun" w:eastAsia="SimSun" w:hAnsi="SimSun"/>
        </w:rPr>
        <w:t>./simv -l sim.log</w:t>
      </w:r>
    </w:p>
    <w:p w:rsidR="00A46C56" w:rsidRPr="00A46C56" w:rsidRDefault="00CD5701" w:rsidP="00CD5701">
      <w:pPr>
        <w:spacing w:line="360" w:lineRule="auto"/>
        <w:rPr>
          <w:rFonts w:ascii="SimSun" w:eastAsia="SimSun" w:hAnsi="SimSun"/>
        </w:rPr>
      </w:pPr>
      <w:r w:rsidRPr="00CD5701">
        <w:rPr>
          <w:rFonts w:ascii="SimSun" w:eastAsia="SimSun" w:hAnsi="SimSun"/>
        </w:rPr>
        <w:t>dve -vpd vcdplus.vpd &amp;vd</w:t>
      </w:r>
    </w:p>
    <w:sectPr w:rsidR="00A46C56" w:rsidRPr="00A46C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69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17BF" w:rsidRDefault="006517BF" w:rsidP="00C17AB6">
      <w:r>
        <w:separator/>
      </w:r>
    </w:p>
  </w:endnote>
  <w:endnote w:type="continuationSeparator" w:id="0">
    <w:p w:rsidR="006517BF" w:rsidRDefault="006517BF" w:rsidP="00C17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KaiTi_GB2312">
    <w:altName w:val="KaiTi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17BF" w:rsidRDefault="006517BF" w:rsidP="00C17AB6">
      <w:r>
        <w:separator/>
      </w:r>
    </w:p>
  </w:footnote>
  <w:footnote w:type="continuationSeparator" w:id="0">
    <w:p w:rsidR="006517BF" w:rsidRDefault="006517BF" w:rsidP="00C17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4"/>
    <w:multiLevelType w:val="multilevel"/>
    <w:tmpl w:val="96361CA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SimHei" w:eastAsia="SimHei" w:hAnsi="SimHei" w:hint="eastAsia"/>
        <w:b w:val="0"/>
        <w:sz w:val="30"/>
        <w:szCs w:val="3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31504561">
    <w:abstractNumId w:val="1"/>
  </w:num>
  <w:num w:numId="2" w16cid:durableId="71257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2E5E"/>
    <w:rsid w:val="000378E5"/>
    <w:rsid w:val="000471B0"/>
    <w:rsid w:val="00066CAE"/>
    <w:rsid w:val="0009492E"/>
    <w:rsid w:val="001341B7"/>
    <w:rsid w:val="00172A27"/>
    <w:rsid w:val="001E7FB8"/>
    <w:rsid w:val="00235EC2"/>
    <w:rsid w:val="00254169"/>
    <w:rsid w:val="00254E4A"/>
    <w:rsid w:val="003252BC"/>
    <w:rsid w:val="003458CD"/>
    <w:rsid w:val="00397348"/>
    <w:rsid w:val="004474DF"/>
    <w:rsid w:val="00453E6A"/>
    <w:rsid w:val="004B67C5"/>
    <w:rsid w:val="004D0D3D"/>
    <w:rsid w:val="00552BC9"/>
    <w:rsid w:val="005B1E95"/>
    <w:rsid w:val="005D3F72"/>
    <w:rsid w:val="00635C1C"/>
    <w:rsid w:val="00635F3F"/>
    <w:rsid w:val="006517BF"/>
    <w:rsid w:val="0069378F"/>
    <w:rsid w:val="00717BA6"/>
    <w:rsid w:val="00794F83"/>
    <w:rsid w:val="00795BAC"/>
    <w:rsid w:val="007D220C"/>
    <w:rsid w:val="007F667E"/>
    <w:rsid w:val="00836198"/>
    <w:rsid w:val="00850314"/>
    <w:rsid w:val="008561D2"/>
    <w:rsid w:val="00891D63"/>
    <w:rsid w:val="00895411"/>
    <w:rsid w:val="00924A21"/>
    <w:rsid w:val="00930BF6"/>
    <w:rsid w:val="0093554C"/>
    <w:rsid w:val="0097799B"/>
    <w:rsid w:val="009C12F3"/>
    <w:rsid w:val="009D1FE8"/>
    <w:rsid w:val="009F7A83"/>
    <w:rsid w:val="00A27178"/>
    <w:rsid w:val="00A46C56"/>
    <w:rsid w:val="00A57D69"/>
    <w:rsid w:val="00A812EB"/>
    <w:rsid w:val="00AE4122"/>
    <w:rsid w:val="00B37BB4"/>
    <w:rsid w:val="00B742A1"/>
    <w:rsid w:val="00BA56B6"/>
    <w:rsid w:val="00BA78A5"/>
    <w:rsid w:val="00C17AB6"/>
    <w:rsid w:val="00C8614F"/>
    <w:rsid w:val="00C87187"/>
    <w:rsid w:val="00C93692"/>
    <w:rsid w:val="00CC1709"/>
    <w:rsid w:val="00CD5701"/>
    <w:rsid w:val="00CE22F8"/>
    <w:rsid w:val="00D70A52"/>
    <w:rsid w:val="00DF2454"/>
    <w:rsid w:val="00E2193F"/>
    <w:rsid w:val="00E728D4"/>
    <w:rsid w:val="00EA08CF"/>
    <w:rsid w:val="00ED77F2"/>
    <w:rsid w:val="00ED7961"/>
    <w:rsid w:val="00F03475"/>
    <w:rsid w:val="00FD6A9C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336DFB"/>
  <w15:chartTrackingRefBased/>
  <w15:docId w15:val="{4ABAFB50-F097-0748-92B5-2DE45BFC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FangSong_GB2312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</w:rPr>
  </w:style>
  <w:style w:type="paragraph" w:styleId="Footer">
    <w:name w:val="footer"/>
    <w:basedOn w:val="Normal"/>
    <w:link w:val="FooterChar"/>
    <w:uiPriority w:val="99"/>
    <w:unhideWhenUsed/>
    <w:rsid w:val="00C17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7AB6"/>
    <w:rPr>
      <w:rFonts w:eastAsia="FangSong_GB2312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453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Pages>6</Pages>
  <Words>611</Words>
  <Characters>3485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课程设计（大型作业）任务书</dc:title>
  <dc:subject/>
  <dc:creator>雨林木风</dc:creator>
  <cp:keywords/>
  <cp:lastModifiedBy>JT ZMB</cp:lastModifiedBy>
  <cp:revision>23</cp:revision>
  <cp:lastPrinted>2004-12-28T05:49:00Z</cp:lastPrinted>
  <dcterms:created xsi:type="dcterms:W3CDTF">2023-09-27T07:40:00Z</dcterms:created>
  <dcterms:modified xsi:type="dcterms:W3CDTF">2023-11-26T12:31:00Z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